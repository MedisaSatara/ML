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9BBCF" w14:textId="5EB09CAB" w:rsidR="002B24EC" w:rsidRDefault="00CF0180" w:rsidP="00CF0180">
      <w:pPr>
        <w:jc w:val="center"/>
        <w:rPr>
          <w:lang w:val="bs-Latn-BA"/>
        </w:rPr>
      </w:pPr>
      <w:r>
        <w:rPr>
          <w:lang w:val="bs-Latn-BA"/>
        </w:rPr>
        <w:t>ML – Zadaca 4</w:t>
      </w:r>
    </w:p>
    <w:p w14:paraId="5090222A" w14:textId="77777777" w:rsidR="00CF0180" w:rsidRDefault="00CF0180" w:rsidP="00CF0180">
      <w:pPr>
        <w:jc w:val="center"/>
        <w:rPr>
          <w:lang w:val="bs-Latn-BA"/>
        </w:rPr>
      </w:pPr>
    </w:p>
    <w:p w14:paraId="51C7883E" w14:textId="03B22A3C" w:rsidR="00CF0180" w:rsidRDefault="00CF0180" w:rsidP="00CF0180">
      <w:pPr>
        <w:jc w:val="right"/>
        <w:rPr>
          <w:lang w:val="bs-Latn-BA"/>
        </w:rPr>
      </w:pPr>
      <w:r>
        <w:rPr>
          <w:lang w:val="bs-Latn-BA"/>
        </w:rPr>
        <w:t>Student: Medisa Satara, IB170012</w:t>
      </w:r>
    </w:p>
    <w:p w14:paraId="6FE17913" w14:textId="77777777" w:rsidR="00CF0180" w:rsidRDefault="00CF0180" w:rsidP="00CF0180">
      <w:pPr>
        <w:jc w:val="right"/>
        <w:rPr>
          <w:lang w:val="bs-Latn-BA"/>
        </w:rPr>
      </w:pPr>
    </w:p>
    <w:p w14:paraId="5C497774" w14:textId="44D76362" w:rsidR="00CF0180" w:rsidRDefault="00CF0180" w:rsidP="00CF0180">
      <w:pPr>
        <w:jc w:val="both"/>
        <w:rPr>
          <w:lang w:val="bs-Latn-BA"/>
        </w:rPr>
      </w:pPr>
      <w:r>
        <w:rPr>
          <w:lang w:val="bs-Latn-BA"/>
        </w:rPr>
        <w:t>Podaci.cs:</w:t>
      </w:r>
    </w:p>
    <w:p w14:paraId="77692F13" w14:textId="77777777" w:rsidR="00CF0180" w:rsidRDefault="00CF0180" w:rsidP="00CF0180">
      <w:pPr>
        <w:jc w:val="both"/>
        <w:rPr>
          <w:lang w:val="bs-Latn-BA"/>
        </w:rPr>
      </w:pPr>
    </w:p>
    <w:p w14:paraId="20498624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StudentsData</w:t>
      </w:r>
      <w:proofErr w:type="spellEnd"/>
    </w:p>
    <w:p w14:paraId="3FABDE88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84DDE0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1)]</w:t>
      </w:r>
    </w:p>
    <w:p w14:paraId="6740A560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P104 {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36154D42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2)]</w:t>
      </w:r>
    </w:p>
    <w:p w14:paraId="6A41C0B4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P12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78AB08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3)]</w:t>
      </w:r>
    </w:p>
    <w:p w14:paraId="1EA2FD8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P140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DE57085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4)]</w:t>
      </w:r>
    </w:p>
    <w:p w14:paraId="161A92E8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P141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829A09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5)]</w:t>
      </w:r>
    </w:p>
    <w:p w14:paraId="715C173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P142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4F4ACC4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6)]</w:t>
      </w:r>
    </w:p>
    <w:p w14:paraId="6994D629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P143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DE8BF9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7)]</w:t>
      </w:r>
    </w:p>
    <w:p w14:paraId="350A850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P145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9F4053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8)]</w:t>
      </w:r>
    </w:p>
    <w:p w14:paraId="4B73B2FA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P146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A6005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9)]</w:t>
      </w:r>
    </w:p>
    <w:p w14:paraId="6B686D3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P147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0339042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10)]</w:t>
      </w:r>
    </w:p>
    <w:p w14:paraId="7531F862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P148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912C19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11)]</w:t>
      </w:r>
    </w:p>
    <w:p w14:paraId="7F99663D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P149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F42EB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12)]</w:t>
      </w:r>
    </w:p>
    <w:p w14:paraId="44B011F2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P150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1AD3BF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13)]</w:t>
      </w:r>
    </w:p>
    <w:p w14:paraId="5DE35943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P151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5E43EF2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14)]</w:t>
      </w:r>
    </w:p>
    <w:p w14:paraId="504FC16D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P152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BC41A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15)]</w:t>
      </w:r>
    </w:p>
    <w:p w14:paraId="372F48F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P153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C0FB08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16)]</w:t>
      </w:r>
    </w:p>
    <w:p w14:paraId="70F51C9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P154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56A10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17)]</w:t>
      </w:r>
    </w:p>
    <w:p w14:paraId="446B563D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P155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D848C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18)]</w:t>
      </w:r>
    </w:p>
    <w:p w14:paraId="586E278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P156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F0642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19)]</w:t>
      </w:r>
    </w:p>
    <w:p w14:paraId="653FFA45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P157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27126C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20)]</w:t>
      </w:r>
    </w:p>
    <w:p w14:paraId="29EA3202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P158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88D3EA9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21)]</w:t>
      </w:r>
    </w:p>
    <w:p w14:paraId="7DA99B4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P159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B5FFDA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22)]</w:t>
      </w:r>
    </w:p>
    <w:p w14:paraId="5725361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P160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99A1AB4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23)]</w:t>
      </w:r>
    </w:p>
    <w:p w14:paraId="37FF4442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P161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6EA5BC9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24)]</w:t>
      </w:r>
    </w:p>
    <w:p w14:paraId="77D0169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P162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5009B1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25)]</w:t>
      </w:r>
    </w:p>
    <w:p w14:paraId="034BA12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P175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771DAB7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26)]</w:t>
      </w:r>
    </w:p>
    <w:p w14:paraId="35E062E5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P176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C3EAF70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27)]</w:t>
      </w:r>
    </w:p>
    <w:p w14:paraId="0BDD5ED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P177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68B269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28)]</w:t>
      </w:r>
    </w:p>
    <w:p w14:paraId="6354E85D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P178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B6332B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29)]</w:t>
      </w:r>
    </w:p>
    <w:p w14:paraId="379E7FA3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P218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693572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30)]</w:t>
      </w:r>
    </w:p>
    <w:p w14:paraId="6D840D58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P219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E00EB6A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31)]</w:t>
      </w:r>
    </w:p>
    <w:p w14:paraId="04544AD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P220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C8651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32)]</w:t>
      </w:r>
    </w:p>
    <w:p w14:paraId="12DAD94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P221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CF56C8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33)]</w:t>
      </w:r>
    </w:p>
    <w:p w14:paraId="5D41218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P222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AF2C9A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34)]</w:t>
      </w:r>
    </w:p>
    <w:p w14:paraId="294EE883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P223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3AB7E4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35)]</w:t>
      </w:r>
    </w:p>
    <w:p w14:paraId="0EAD788D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P224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FF68115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36)]</w:t>
      </w:r>
    </w:p>
    <w:p w14:paraId="1EC2BD8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P225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FED8EA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37)]</w:t>
      </w:r>
    </w:p>
    <w:p w14:paraId="47876A40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P226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103E634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38)]</w:t>
      </w:r>
    </w:p>
    <w:p w14:paraId="7DA32145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P227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6403FB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39)]</w:t>
      </w:r>
    </w:p>
    <w:p w14:paraId="19DA1040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P228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DAE31F4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40)]</w:t>
      </w:r>
    </w:p>
    <w:p w14:paraId="7EBF3B2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P229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94D150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41)]</w:t>
      </w:r>
    </w:p>
    <w:p w14:paraId="6D2C302A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P230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40A2C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42)]</w:t>
      </w:r>
    </w:p>
    <w:p w14:paraId="71B2BA3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P231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9F843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43)]</w:t>
      </w:r>
    </w:p>
    <w:p w14:paraId="32A0D62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P232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436BD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44)]</w:t>
      </w:r>
    </w:p>
    <w:p w14:paraId="388D8F6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P233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3D410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45)]</w:t>
      </w:r>
    </w:p>
    <w:p w14:paraId="58AB3BA2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P234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C1B9D2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46)]</w:t>
      </w:r>
    </w:p>
    <w:p w14:paraId="0A69B3B3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P235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1F802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47)]</w:t>
      </w:r>
    </w:p>
    <w:p w14:paraId="1784B68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P236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5C439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48)]</w:t>
      </w:r>
    </w:p>
    <w:p w14:paraId="439B0307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P237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CCFFC5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49)]</w:t>
      </w:r>
    </w:p>
    <w:p w14:paraId="42102C1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P238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780E5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50)]</w:t>
      </w:r>
    </w:p>
    <w:p w14:paraId="75CB5BA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P239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88D28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51)]</w:t>
      </w:r>
    </w:p>
    <w:p w14:paraId="3D01E3A8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P24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C87709D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52)]</w:t>
      </w:r>
    </w:p>
    <w:p w14:paraId="42F7DC93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P240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D5CD5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53)]</w:t>
      </w:r>
    </w:p>
    <w:p w14:paraId="5A32751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P241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C1E27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54)]</w:t>
      </w:r>
    </w:p>
    <w:p w14:paraId="1518FE04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P246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AD5A7A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55)]</w:t>
      </w:r>
    </w:p>
    <w:p w14:paraId="718EC24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P247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CC13388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56)]</w:t>
      </w:r>
    </w:p>
    <w:p w14:paraId="6AE2B25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P276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E157F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57)]</w:t>
      </w:r>
    </w:p>
    <w:p w14:paraId="00F8E2A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P277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71C9395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58)]</w:t>
      </w:r>
    </w:p>
    <w:p w14:paraId="4E56B6B0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P278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AB5108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59)]</w:t>
      </w:r>
    </w:p>
    <w:p w14:paraId="1A508A9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P279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E228F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60)]</w:t>
      </w:r>
    </w:p>
    <w:p w14:paraId="654A383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P280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5C51F3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61)]</w:t>
      </w:r>
    </w:p>
    <w:p w14:paraId="4FC0D6A8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P33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3F7BCC7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62)]</w:t>
      </w:r>
    </w:p>
    <w:p w14:paraId="4211FEA7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P45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76316C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63)]</w:t>
      </w:r>
    </w:p>
    <w:p w14:paraId="3F6D760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P50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56E5E7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64)]</w:t>
      </w:r>
    </w:p>
    <w:p w14:paraId="51BEC18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P58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146158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65)]</w:t>
      </w:r>
    </w:p>
    <w:p w14:paraId="0EE73102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P7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64FCA8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66)]</w:t>
      </w:r>
    </w:p>
    <w:p w14:paraId="4E189A38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P8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0E12AA4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67)]</w:t>
      </w:r>
    </w:p>
    <w:p w14:paraId="792D9650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P85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EC78DD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68)]</w:t>
      </w:r>
    </w:p>
    <w:p w14:paraId="5EE5B59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P88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D742CA3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03F73" w14:textId="5CE12754" w:rsidR="00CF0180" w:rsidRDefault="00CF0180" w:rsidP="00CF018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7F68C0" w14:textId="77777777" w:rsidR="00CF0180" w:rsidRDefault="00CF0180" w:rsidP="00CF018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30F3F" w14:textId="24DA63E1" w:rsidR="00CF0180" w:rsidRDefault="00CF0180" w:rsidP="00CF018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StudentPrediction.cs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AAD13F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StudentPrediction</w:t>
      </w:r>
      <w:proofErr w:type="spellEnd"/>
    </w:p>
    <w:p w14:paraId="2CE4A49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8BA40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PredictedLabel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A207297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PredictedClusterId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D8E0BA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31F930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8319A6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Distances;</w:t>
      </w:r>
      <w:proofErr w:type="gramEnd"/>
    </w:p>
    <w:p w14:paraId="68A74F87" w14:textId="21FE2855" w:rsidR="00CF0180" w:rsidRDefault="00CF0180" w:rsidP="00CF018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E07D51" w14:textId="77777777" w:rsidR="00CF0180" w:rsidRDefault="00CF0180" w:rsidP="00CF0180">
      <w:pPr>
        <w:jc w:val="both"/>
        <w:rPr>
          <w:lang w:val="bs-Latn-BA"/>
        </w:rPr>
      </w:pPr>
    </w:p>
    <w:p w14:paraId="68ED6B9F" w14:textId="64ADBC75" w:rsidR="00CF0180" w:rsidRDefault="00CF0180" w:rsidP="00CF0180">
      <w:pPr>
        <w:jc w:val="both"/>
        <w:rPr>
          <w:lang w:val="bs-Latn-BA"/>
        </w:rPr>
      </w:pPr>
      <w:r>
        <w:rPr>
          <w:lang w:val="bs-Latn-BA"/>
        </w:rPr>
        <w:t>Program.cs:</w:t>
      </w:r>
    </w:p>
    <w:p w14:paraId="0EF21478" w14:textId="77777777" w:rsidR="00CF0180" w:rsidRDefault="00CF0180" w:rsidP="00CF0180">
      <w:pPr>
        <w:jc w:val="both"/>
        <w:rPr>
          <w:lang w:val="bs-Latn-BA"/>
        </w:rPr>
      </w:pPr>
    </w:p>
    <w:p w14:paraId="7DC4C452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AC88E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0DF823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an instance of the data</w:t>
      </w:r>
    </w:p>
    <w:p w14:paraId="10F54337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205499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5A2D39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an instance of the trainer with a specific number of clusters</w:t>
      </w:r>
    </w:p>
    <w:p w14:paraId="7185D40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KMeansTrainer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trainer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KMeansTrainer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numberOfClusters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5);</w:t>
      </w:r>
    </w:p>
    <w:p w14:paraId="3623CEC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1B2F1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 the method to train, evaluate, and predict</w:t>
      </w:r>
    </w:p>
    <w:p w14:paraId="1FFA95E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TrainEvaluatePredict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trainer,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567EC9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4ACF1E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any key to exit..."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F89389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4095F5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C5B1C5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41A8B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TrainEvaluatePredict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ItrainerBase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trainer,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newSample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F309CB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CB6DE4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37FB3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trainer.Fit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"C:\\Users\\medis\\Desktop\\podaciML.csv"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6AE86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modelMetrics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trainer.Evaluate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E222DF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096D5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$"Average Distance: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modelMetrics.AverageDistance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#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.##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F8750B5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$"Davies Bouldin Index: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modelMetrics.DaviesBouldinIndex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#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.##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52FF5BC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$"Normalized Mutual Information: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modelMetrics.NormalizedMutualInformation: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#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.##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}{Environment.NewLine}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F32029" w14:textId="77777777" w:rsidR="00CF0180" w:rsidRDefault="00CF0180" w:rsidP="00CF0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trainer.Save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B75A36" w14:textId="4925B044" w:rsidR="00CF0180" w:rsidRDefault="00CF0180" w:rsidP="00CF018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2FC4E5" w14:textId="77777777" w:rsidR="00CF0180" w:rsidRDefault="00CF0180" w:rsidP="00CF018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6D66AD" w14:textId="0BF3BC43" w:rsidR="00CF0180" w:rsidRDefault="00CF0180" w:rsidP="00CF0180">
      <w:pPr>
        <w:jc w:val="both"/>
        <w:rPr>
          <w:lang w:val="bs-Latn-BA"/>
        </w:rPr>
      </w:pPr>
      <w:r w:rsidRPr="00CF0180">
        <w:rPr>
          <w:noProof/>
          <w:lang w:val="bs-Latn-BA"/>
        </w:rPr>
        <w:pict w14:anchorId="15A6C3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 screenshot of a computer&#10;&#10;Description automatically generated" style="width:318.75pt;height:111.75pt;visibility:visible;mso-wrap-style:square">
            <v:imagedata r:id="rId4" o:title="A screenshot of a computer&#10;&#10;Description automatically generated"/>
          </v:shape>
        </w:pict>
      </w:r>
    </w:p>
    <w:p w14:paraId="7A8BDD77" w14:textId="77777777" w:rsidR="00CF0180" w:rsidRDefault="00CF0180" w:rsidP="00CF0180">
      <w:pPr>
        <w:jc w:val="both"/>
        <w:rPr>
          <w:lang w:val="bs-Latn-BA"/>
        </w:rPr>
      </w:pPr>
    </w:p>
    <w:p w14:paraId="0B170269" w14:textId="6C715470" w:rsidR="00CF0180" w:rsidRDefault="00CF0180" w:rsidP="00CF0180">
      <w:pPr>
        <w:jc w:val="both"/>
        <w:rPr>
          <w:lang w:val="bs-Latn-BA"/>
        </w:rPr>
      </w:pPr>
      <w:r>
        <w:rPr>
          <w:lang w:val="bs-Latn-BA"/>
        </w:rPr>
        <w:t>Zakljucak:</w:t>
      </w:r>
    </w:p>
    <w:p w14:paraId="597F3D4D" w14:textId="3CECF05D" w:rsidR="00CF0180" w:rsidRPr="00CF0180" w:rsidRDefault="00CF0180" w:rsidP="00CF0180">
      <w:pPr>
        <w:jc w:val="both"/>
        <w:rPr>
          <w:lang w:val="bs-Latn-BA"/>
        </w:rPr>
      </w:pPr>
      <w:r>
        <w:rPr>
          <w:lang w:val="bs-Latn-BA"/>
        </w:rPr>
        <w:t>Na osnovu rezultat s prethodne slike: Average Distance od 86.55 ukazuje da su tacke u klasterima blizu njihovom centru. Davies Bouldin Index od 0.96 ukazuje na razdvajanje izmedju klastera i kompaktnost unutar klastera, koje se moze poboljsati. Normalized Mutual Information ukazuje da su klasteri slicni stvarnim klasama ako su dostupni.</w:t>
      </w:r>
    </w:p>
    <w:sectPr w:rsidR="00CF0180" w:rsidRPr="00CF01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0180"/>
    <w:rsid w:val="002B24EC"/>
    <w:rsid w:val="003E326F"/>
    <w:rsid w:val="0076493F"/>
    <w:rsid w:val="00C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5312"/>
  <w15:chartTrackingRefBased/>
  <w15:docId w15:val="{3498D9B5-12E2-48FF-829E-8C2C04E8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180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180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180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180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180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180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180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180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180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18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CF018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CF018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F018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F0180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F018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F0180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F018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F0180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F0180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F0180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180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F0180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18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F0180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F0180"/>
    <w:pPr>
      <w:ind w:left="720"/>
      <w:contextualSpacing/>
    </w:pPr>
  </w:style>
  <w:style w:type="character" w:styleId="IntenseEmphasis">
    <w:name w:val="Intense Emphasis"/>
    <w:uiPriority w:val="21"/>
    <w:qFormat/>
    <w:rsid w:val="00CF018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18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F0180"/>
    <w:rPr>
      <w:i/>
      <w:iCs/>
      <w:color w:val="0F4761"/>
    </w:rPr>
  </w:style>
  <w:style w:type="character" w:styleId="IntenseReference">
    <w:name w:val="Intense Reference"/>
    <w:uiPriority w:val="32"/>
    <w:qFormat/>
    <w:rsid w:val="00CF0180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zadaca4_ML</Template>
  <TotalTime>585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Medisa Satara</dc:creator>
  <cp:keywords/>
  <dc:description/>
  <cp:lastModifiedBy>Medisa Satara</cp:lastModifiedBy>
  <cp:revision>2</cp:revision>
  <dcterms:created xsi:type="dcterms:W3CDTF">2024-04-08T11:30:00Z</dcterms:created>
  <dcterms:modified xsi:type="dcterms:W3CDTF">2024-04-08T11:30:00Z</dcterms:modified>
</cp:coreProperties>
</file>